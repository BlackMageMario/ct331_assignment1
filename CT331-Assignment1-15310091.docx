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B7" w:rsidRDefault="003B7CA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CT331 – Assignment 1 – 15310091 – Eamonn Hannon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A1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3B7CA1" w:rsidRPr="00B94C88" w:rsidRDefault="00B94C88" w:rsidP="003B7CA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Github Repository: </w:t>
            </w:r>
          </w:p>
        </w:tc>
      </w:tr>
      <w:tr w:rsidR="003B7CA1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3B7CA1" w:rsidRDefault="003B7CA1" w:rsidP="003B7CA1">
            <w:pPr>
              <w:jc w:val="both"/>
              <w:rPr>
                <w:sz w:val="26"/>
                <w:szCs w:val="26"/>
              </w:rPr>
            </w:pPr>
          </w:p>
        </w:tc>
      </w:tr>
      <w:tr w:rsidR="003B7CA1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3B7CA1" w:rsidRPr="00B94C88" w:rsidRDefault="00B94C88" w:rsidP="003B7CA1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Question 1, B:</w:t>
            </w:r>
          </w:p>
        </w:tc>
      </w:tr>
      <w:tr w:rsidR="003B7CA1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3B7CA1" w:rsidRDefault="003B7CA1" w:rsidP="003B7CA1">
            <w:pPr>
              <w:jc w:val="both"/>
              <w:rPr>
                <w:sz w:val="26"/>
                <w:szCs w:val="26"/>
              </w:rPr>
            </w:pPr>
          </w:p>
        </w:tc>
      </w:tr>
      <w:tr w:rsidR="00B94C88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B94C88" w:rsidRDefault="00B94C88" w:rsidP="003B7CA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Depending on the computer you compile on, the size of different types in C will be different. In comparison to the gcc compiler vs. the Developer Command Prompt for VS2017 compiler (which is shown in the screenshot), the long was 8 bytes in gcc while in the Developer Command Prompt it was 4 bytes.</w:t>
            </w:r>
            <w:bookmarkStart w:id="0" w:name="_GoBack"/>
            <w:bookmarkEnd w:id="0"/>
          </w:p>
        </w:tc>
      </w:tr>
      <w:tr w:rsidR="00B94C88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B94C88" w:rsidRDefault="00B94C88" w:rsidP="003B7CA1">
            <w:pPr>
              <w:jc w:val="both"/>
              <w:rPr>
                <w:sz w:val="26"/>
                <w:szCs w:val="26"/>
              </w:rPr>
            </w:pPr>
          </w:p>
        </w:tc>
      </w:tr>
      <w:tr w:rsidR="00B94C88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B94C88" w:rsidRDefault="00B94C88" w:rsidP="003B7CA1">
            <w:pPr>
              <w:jc w:val="both"/>
              <w:rPr>
                <w:sz w:val="26"/>
                <w:szCs w:val="26"/>
              </w:rPr>
            </w:pPr>
          </w:p>
        </w:tc>
      </w:tr>
      <w:tr w:rsidR="00B94C88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B94C88" w:rsidRDefault="00B94C88" w:rsidP="003B7CA1">
            <w:pPr>
              <w:jc w:val="both"/>
              <w:rPr>
                <w:sz w:val="26"/>
                <w:szCs w:val="26"/>
              </w:rPr>
            </w:pPr>
          </w:p>
        </w:tc>
      </w:tr>
      <w:tr w:rsidR="00B94C88" w:rsidTr="003B7CA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B94C88" w:rsidRDefault="00B94C88" w:rsidP="003B7CA1">
            <w:pPr>
              <w:jc w:val="both"/>
              <w:rPr>
                <w:sz w:val="26"/>
                <w:szCs w:val="26"/>
              </w:rPr>
            </w:pPr>
          </w:p>
        </w:tc>
      </w:tr>
    </w:tbl>
    <w:p w:rsidR="003B7CA1" w:rsidRPr="003B7CA1" w:rsidRDefault="003B7CA1">
      <w:pPr>
        <w:rPr>
          <w:sz w:val="26"/>
          <w:szCs w:val="26"/>
        </w:rPr>
      </w:pPr>
    </w:p>
    <w:sectPr w:rsidR="003B7CA1" w:rsidRPr="003B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ED"/>
    <w:rsid w:val="001E1486"/>
    <w:rsid w:val="003B7CA1"/>
    <w:rsid w:val="00B94C88"/>
    <w:rsid w:val="00CC71ED"/>
    <w:rsid w:val="00E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1B29"/>
  <w15:chartTrackingRefBased/>
  <w15:docId w15:val="{9C9825B1-D431-4B46-AB0E-2A4D5AB8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8C691B8A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2017-09-21T13:54:00Z</dcterms:created>
  <dcterms:modified xsi:type="dcterms:W3CDTF">2017-09-21T13:57:00Z</dcterms:modified>
</cp:coreProperties>
</file>